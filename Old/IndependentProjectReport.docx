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A04BE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B34D494" w14:textId="77777777" w:rsidR="006955C1" w:rsidRDefault="006B7CF0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54CBE64A" w14:textId="77777777" w:rsidR="006B7CF0" w:rsidRDefault="006B7CF0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2D4E8B63" w14:textId="77777777" w:rsidR="006B7CF0" w:rsidRDefault="006B7CF0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January 2015</w:t>
      </w:r>
    </w:p>
    <w:p w14:paraId="39461B06" w14:textId="77777777" w:rsidR="006B7CF0" w:rsidRDefault="006B7CF0" w:rsidP="006B7CF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Project Report</w:t>
      </w:r>
    </w:p>
    <w:p w14:paraId="518788A6" w14:textId="3E182509" w:rsidR="006B7CF0" w:rsidRPr="006955C1" w:rsidRDefault="006B7CF0" w:rsidP="006B7CF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independent project that I am working on is a Monopoly game that allows for customizable squares and an artificial intelligence that can play along as well.  I am collaborating with Alex Fang, from 6</w:t>
      </w:r>
      <w:r w:rsidRPr="006B7CF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period.  This project relates very closely to AP curriculum, since it contains multiple examples of collections (</w:t>
      </w:r>
      <w:proofErr w:type="spellStart"/>
      <w:r>
        <w:rPr>
          <w:rFonts w:ascii="Times New Roman" w:hAnsi="Times New Roman" w:cs="Times New Roman"/>
        </w:rPr>
        <w:t>ArrayLists</w:t>
      </w:r>
      <w:proofErr w:type="spellEnd"/>
      <w:r>
        <w:rPr>
          <w:rFonts w:ascii="Times New Roman" w:hAnsi="Times New Roman" w:cs="Times New Roman"/>
        </w:rPr>
        <w:t xml:space="preserve">, etc.), scope, conditional statements, and loops.  We split the project into two parts: the front end and the back end.  The front end is the </w:t>
      </w:r>
      <w:proofErr w:type="gramStart"/>
      <w:r>
        <w:rPr>
          <w:rFonts w:ascii="Times New Roman" w:hAnsi="Times New Roman" w:cs="Times New Roman"/>
        </w:rPr>
        <w:t>part</w:t>
      </w:r>
      <w:proofErr w:type="gramEnd"/>
      <w:r>
        <w:rPr>
          <w:rFonts w:ascii="Times New Roman" w:hAnsi="Times New Roman" w:cs="Times New Roman"/>
        </w:rPr>
        <w:t xml:space="preserve"> that displays the actual board for viewing.  </w:t>
      </w:r>
      <w:r w:rsidR="00D94952">
        <w:rPr>
          <w:rFonts w:ascii="Times New Roman" w:hAnsi="Times New Roman" w:cs="Times New Roman"/>
        </w:rPr>
        <w:t xml:space="preserve">It is also the part that </w:t>
      </w:r>
      <w:r w:rsidR="001B5531">
        <w:rPr>
          <w:rFonts w:ascii="Times New Roman" w:hAnsi="Times New Roman" w:cs="Times New Roman"/>
        </w:rPr>
        <w:t xml:space="preserve">accesses the back end of the program.  The back end of the program is the part that handles all of the calculations and processes that make the Monopoly game work.  </w:t>
      </w:r>
      <w:r w:rsidR="00A81C56">
        <w:rPr>
          <w:rFonts w:ascii="Times New Roman" w:hAnsi="Times New Roman" w:cs="Times New Roman"/>
        </w:rPr>
        <w:t xml:space="preserve">Moreover, the back end handles the AI.  </w:t>
      </w:r>
      <w:r w:rsidR="0041349E">
        <w:rPr>
          <w:rFonts w:ascii="Times New Roman" w:hAnsi="Times New Roman" w:cs="Times New Roman"/>
        </w:rPr>
        <w:t>I worked on the back end part of the program.  As of right now, there has been no extensive testing of the programs that we have written</w:t>
      </w:r>
      <w:r w:rsidR="008D3426">
        <w:rPr>
          <w:rFonts w:ascii="Times New Roman" w:hAnsi="Times New Roman" w:cs="Times New Roman"/>
        </w:rPr>
        <w:t>, so it is not known if the methods work or not</w:t>
      </w:r>
      <w:r w:rsidR="0041349E">
        <w:rPr>
          <w:rFonts w:ascii="Times New Roman" w:hAnsi="Times New Roman" w:cs="Times New Roman"/>
        </w:rPr>
        <w:t xml:space="preserve">.  However, </w:t>
      </w:r>
      <w:r w:rsidR="00A45EE4">
        <w:rPr>
          <w:rFonts w:ascii="Times New Roman" w:hAnsi="Times New Roman" w:cs="Times New Roman"/>
        </w:rPr>
        <w:t xml:space="preserve">much of the actual framework for the game has already been established, with the classes for all the locations, players, and board having been created.  </w:t>
      </w:r>
      <w:r w:rsidR="008D3426">
        <w:rPr>
          <w:rFonts w:ascii="Times New Roman" w:hAnsi="Times New Roman" w:cs="Times New Roman"/>
        </w:rPr>
        <w:t>There is still a lot to do with respect to linking and testing.</w:t>
      </w:r>
      <w:bookmarkStart w:id="0" w:name="_GoBack"/>
      <w:bookmarkEnd w:id="0"/>
    </w:p>
    <w:sectPr w:rsidR="006B7CF0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F0"/>
    <w:rsid w:val="001B5531"/>
    <w:rsid w:val="0041349E"/>
    <w:rsid w:val="006955C1"/>
    <w:rsid w:val="006B7CF0"/>
    <w:rsid w:val="006F50C2"/>
    <w:rsid w:val="0074731F"/>
    <w:rsid w:val="008D3426"/>
    <w:rsid w:val="00A45EE4"/>
    <w:rsid w:val="00A81C56"/>
    <w:rsid w:val="00D9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46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25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3</cp:revision>
  <dcterms:created xsi:type="dcterms:W3CDTF">2015-01-26T17:39:00Z</dcterms:created>
  <dcterms:modified xsi:type="dcterms:W3CDTF">2015-01-27T03:50:00Z</dcterms:modified>
</cp:coreProperties>
</file>