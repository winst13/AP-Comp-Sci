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469C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7AA9B193" w14:textId="77777777" w:rsidR="006955C1" w:rsidRDefault="00143C1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5B0E4B9D" w14:textId="77777777" w:rsidR="00143C1F" w:rsidRDefault="00143C1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APCS</w:t>
      </w:r>
    </w:p>
    <w:p w14:paraId="4E779F93" w14:textId="77777777" w:rsidR="00143C1F" w:rsidRDefault="00143C1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January 2015</w:t>
      </w:r>
    </w:p>
    <w:p w14:paraId="5E31A690" w14:textId="77777777" w:rsidR="00143C1F" w:rsidRDefault="00143C1F" w:rsidP="00143C1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</w:t>
      </w:r>
    </w:p>
    <w:p w14:paraId="31CFCC30" w14:textId="77777777" w:rsidR="00BD535E" w:rsidRDefault="00AF007C" w:rsidP="00BD53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F007C">
        <w:rPr>
          <w:rFonts w:ascii="Times New Roman" w:hAnsi="Times New Roman" w:cs="Times New Roman"/>
          <w:u w:val="single"/>
        </w:rPr>
        <w:t>Inheritance</w:t>
      </w:r>
      <w:r>
        <w:rPr>
          <w:rFonts w:ascii="Times New Roman" w:hAnsi="Times New Roman" w:cs="Times New Roman"/>
        </w:rPr>
        <w:t xml:space="preserve"> creates a hierarchy of parent and child between two classes, while </w:t>
      </w:r>
      <w:r w:rsidRPr="00AF007C">
        <w:rPr>
          <w:rFonts w:ascii="Times New Roman" w:hAnsi="Times New Roman" w:cs="Times New Roman"/>
          <w:u w:val="single"/>
        </w:rPr>
        <w:t>delegation</w:t>
      </w:r>
      <w:r>
        <w:rPr>
          <w:rFonts w:ascii="Times New Roman" w:hAnsi="Times New Roman" w:cs="Times New Roman"/>
        </w:rPr>
        <w:t xml:space="preserve"> only allows one class to use the methods of another class.</w:t>
      </w:r>
    </w:p>
    <w:p w14:paraId="0BD91A2B" w14:textId="77777777" w:rsidR="00BD535E" w:rsidRDefault="00566B4C" w:rsidP="00BD53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two classes </w:t>
      </w:r>
      <w:r>
        <w:rPr>
          <w:rFonts w:ascii="Times New Roman" w:hAnsi="Times New Roman" w:cs="Times New Roman"/>
          <w:u w:val="single"/>
        </w:rPr>
        <w:t>inherit</w:t>
      </w:r>
      <w:r>
        <w:rPr>
          <w:rFonts w:ascii="Times New Roman" w:hAnsi="Times New Roman" w:cs="Times New Roman"/>
        </w:rPr>
        <w:t xml:space="preserve"> an abstract function, </w:t>
      </w:r>
      <w:r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 can occur</w:t>
      </w:r>
    </w:p>
    <w:p w14:paraId="22CD9719" w14:textId="77777777" w:rsidR="00566B4C" w:rsidRPr="00566B4C" w:rsidRDefault="00566B4C" w:rsidP="00566B4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Classes can </w:t>
      </w:r>
      <w:r>
        <w:rPr>
          <w:rFonts w:ascii="Times New Roman" w:hAnsi="Times New Roman" w:cs="Times New Roman"/>
          <w:u w:val="single"/>
        </w:rPr>
        <w:t>inherit</w:t>
      </w:r>
      <w:r>
        <w:rPr>
          <w:rFonts w:ascii="Times New Roman" w:hAnsi="Times New Roman" w:cs="Times New Roman"/>
        </w:rPr>
        <w:t xml:space="preserve"> functions are </w:t>
      </w:r>
      <w:r>
        <w:rPr>
          <w:rFonts w:ascii="Times New Roman" w:hAnsi="Times New Roman" w:cs="Times New Roman"/>
          <w:u w:val="single"/>
        </w:rPr>
        <w:t>overloading</w:t>
      </w:r>
    </w:p>
    <w:p w14:paraId="442A6BC1" w14:textId="77777777" w:rsidR="00BD535E" w:rsidRDefault="00566B4C" w:rsidP="00BD53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</w:t>
      </w:r>
      <w:r>
        <w:rPr>
          <w:rFonts w:ascii="Times New Roman" w:hAnsi="Times New Roman" w:cs="Times New Roman"/>
          <w:u w:val="single"/>
        </w:rPr>
        <w:t>delegate</w:t>
      </w:r>
      <w:r>
        <w:rPr>
          <w:rFonts w:ascii="Times New Roman" w:hAnsi="Times New Roman" w:cs="Times New Roman"/>
        </w:rPr>
        <w:t xml:space="preserve"> methods that are </w:t>
      </w:r>
      <w:r>
        <w:rPr>
          <w:rFonts w:ascii="Times New Roman" w:hAnsi="Times New Roman" w:cs="Times New Roman"/>
          <w:u w:val="single"/>
        </w:rPr>
        <w:t>polymorphic</w:t>
      </w:r>
      <w:r>
        <w:rPr>
          <w:rFonts w:ascii="Times New Roman" w:hAnsi="Times New Roman" w:cs="Times New Roman"/>
        </w:rPr>
        <w:t xml:space="preserve"> to other classes</w:t>
      </w:r>
    </w:p>
    <w:p w14:paraId="2A74A481" w14:textId="77777777" w:rsidR="00BD535E" w:rsidRDefault="00566B4C" w:rsidP="00BD53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</w:t>
      </w:r>
      <w:r>
        <w:rPr>
          <w:rFonts w:ascii="Times New Roman" w:hAnsi="Times New Roman" w:cs="Times New Roman"/>
          <w:u w:val="single"/>
        </w:rPr>
        <w:t>delegate</w:t>
      </w:r>
      <w:r>
        <w:rPr>
          <w:rFonts w:ascii="Times New Roman" w:hAnsi="Times New Roman" w:cs="Times New Roman"/>
        </w:rPr>
        <w:t xml:space="preserve"> each of a set of </w:t>
      </w:r>
      <w:r>
        <w:rPr>
          <w:rFonts w:ascii="Times New Roman" w:hAnsi="Times New Roman" w:cs="Times New Roman"/>
          <w:u w:val="single"/>
        </w:rPr>
        <w:t>overloading</w:t>
      </w:r>
      <w:r>
        <w:rPr>
          <w:rFonts w:ascii="Times New Roman" w:hAnsi="Times New Roman" w:cs="Times New Roman"/>
        </w:rPr>
        <w:t xml:space="preserve"> methods to different classes</w:t>
      </w:r>
    </w:p>
    <w:p w14:paraId="57D7B716" w14:textId="77777777" w:rsidR="00BD535E" w:rsidRDefault="00566B4C" w:rsidP="00BD53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Polymorphism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overloading</w:t>
      </w:r>
      <w:r>
        <w:rPr>
          <w:rFonts w:ascii="Times New Roman" w:hAnsi="Times New Roman" w:cs="Times New Roman"/>
        </w:rPr>
        <w:t xml:space="preserve"> are similar; however, polymorphism involves the same method name across classes, while overloading involves the same method name within the same class.</w:t>
      </w:r>
    </w:p>
    <w:p w14:paraId="0997B91D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</w:p>
    <w:p w14:paraId="1CA53327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Inheritance:</w:t>
      </w:r>
    </w:p>
    <w:p w14:paraId="08A819B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14:paraId="33EE4975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784E325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Foo()</w:t>
      </w:r>
    </w:p>
    <w:p w14:paraId="200AF3E3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F3AFF17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558F4F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0BA78E0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CBC1ECA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F5F723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Foo2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Foo</w:t>
      </w:r>
    </w:p>
    <w:p w14:paraId="5216C5B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4EAAF82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Foo2()</w:t>
      </w:r>
    </w:p>
    <w:p w14:paraId="0FFFF79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9CA57DC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299845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677BDC7" w14:textId="77777777" w:rsidR="000C2600" w:rsidRDefault="000C2600" w:rsidP="000C2600">
      <w:pPr>
        <w:spacing w:line="480" w:lineRule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}</w:t>
      </w:r>
    </w:p>
    <w:p w14:paraId="5AB83489" w14:textId="77777777" w:rsidR="000C2600" w:rsidRP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Foo2 inherits all the methods from Foo</w:t>
      </w:r>
    </w:p>
    <w:p w14:paraId="67C46347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Delegation:</w:t>
      </w:r>
    </w:p>
    <w:p w14:paraId="7421902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14:paraId="46A32D10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7D04880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Foo()</w:t>
      </w:r>
    </w:p>
    <w:p w14:paraId="31E2ED0D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9ACDF4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7FE21D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655C1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A8BE66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4411FE4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154472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"hi"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93B665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6D1B4A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60D487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A2103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Foo2</w:t>
      </w:r>
    </w:p>
    <w:p w14:paraId="52546C9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0BD719A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 </w:t>
      </w:r>
      <w:r>
        <w:rPr>
          <w:rFonts w:ascii="Monaco" w:hAnsi="Monaco" w:cs="Monaco"/>
          <w:color w:val="0000C0"/>
          <w:sz w:val="22"/>
          <w:szCs w:val="22"/>
        </w:rPr>
        <w:t>delegate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00D17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871D23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Foo2()</w:t>
      </w:r>
    </w:p>
    <w:p w14:paraId="4199B8E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41586A8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C0"/>
          <w:sz w:val="22"/>
          <w:szCs w:val="22"/>
        </w:rPr>
        <w:t>delegate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Foo();</w:t>
      </w:r>
    </w:p>
    <w:p w14:paraId="77FBEF1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70F758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71DB7B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5A1D5C8A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374066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delegate</w:t>
      </w:r>
      <w:r>
        <w:rPr>
          <w:rFonts w:ascii="Monaco" w:hAnsi="Monaco" w:cs="Monaco"/>
          <w:color w:val="000000"/>
          <w:sz w:val="22"/>
          <w:szCs w:val="22"/>
        </w:rPr>
        <w:t>.hi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526895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26EB17B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B9B9958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hi(</w:t>
      </w:r>
      <w:proofErr w:type="gramEnd"/>
      <w:r>
        <w:rPr>
          <w:rFonts w:ascii="Times New Roman" w:hAnsi="Times New Roman" w:cs="Times New Roman"/>
        </w:rPr>
        <w:t>) method in Foo2 is delegated to Foo</w:t>
      </w:r>
    </w:p>
    <w:p w14:paraId="7B56A0C1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Polymorphism:</w:t>
      </w:r>
    </w:p>
    <w:p w14:paraId="4561F98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abstract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14:paraId="5AADD18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594D32EA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Foo()</w:t>
      </w:r>
    </w:p>
    <w:p w14:paraId="01A71E4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341CA3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DF73E7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124B0E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7A2C87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1AF291F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6D79FA7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914B67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AA8C32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27548E5C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E6204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Foo2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Foo</w:t>
      </w:r>
    </w:p>
    <w:p w14:paraId="24725C1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14:paraId="52433BF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Foo2()</w:t>
      </w:r>
    </w:p>
    <w:p w14:paraId="78603E4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F41476A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65D747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A49D397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D474A4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22FA753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D709C5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"hi 1"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2BC1F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DBD692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67845D3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1B9A47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u w:val="single"/>
        </w:rPr>
        <w:t>Foo3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Foo</w:t>
      </w:r>
    </w:p>
    <w:p w14:paraId="50FA5B7A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2F942E50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Foo3()</w:t>
      </w:r>
    </w:p>
    <w:p w14:paraId="62C1887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59DB339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DF151B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D7F82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157A597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2A787F41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BB69B94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"hi 2"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77B7B1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72E2B26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13A2C12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</w:t>
      </w:r>
      <w:proofErr w:type="gramStart"/>
      <w:r>
        <w:rPr>
          <w:rFonts w:ascii="Times New Roman" w:hAnsi="Times New Roman" w:cs="Times New Roman"/>
        </w:rPr>
        <w:t>hi(</w:t>
      </w:r>
      <w:proofErr w:type="gramEnd"/>
      <w:r>
        <w:rPr>
          <w:rFonts w:ascii="Times New Roman" w:hAnsi="Times New Roman" w:cs="Times New Roman"/>
        </w:rPr>
        <w:t>) methods are polymorphic</w:t>
      </w:r>
    </w:p>
    <w:p w14:paraId="2FB96B28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Overloading:</w:t>
      </w:r>
    </w:p>
    <w:p w14:paraId="7750B55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abstract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Foo </w:t>
      </w:r>
    </w:p>
    <w:p w14:paraId="6E49F82D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26C2BAAE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Foo()</w:t>
      </w:r>
    </w:p>
    <w:p w14:paraId="17806115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33191B20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53272D0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6B8DB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4829BFB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hi()</w:t>
      </w:r>
    </w:p>
    <w:p w14:paraId="04AC957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BEEC2B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"hi"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B16B3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6B947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02B97DD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36DABB6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5161485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"hi"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205E83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0D69092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27507B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hi(String </w:t>
      </w:r>
      <w:r>
        <w:rPr>
          <w:rFonts w:ascii="Monaco" w:hAnsi="Monaco" w:cs="Monaco"/>
          <w:color w:val="6A3E3E"/>
          <w:sz w:val="22"/>
          <w:szCs w:val="22"/>
          <w:highlight w:val="yellow"/>
        </w:rPr>
        <w:t>j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EB670D8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813D51F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hi"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  <w:highlight w:val="lightGray"/>
        </w:rPr>
        <w:t>j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BE4117B" w14:textId="77777777" w:rsidR="000C2600" w:rsidRDefault="000C2600" w:rsidP="000C26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77F620A" w14:textId="77777777" w:rsidR="000C2600" w:rsidRDefault="000C2600" w:rsidP="000C2600">
      <w:pPr>
        <w:spacing w:line="480" w:lineRule="auto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CE108FB" w14:textId="77777777" w:rsidR="000C2600" w:rsidRDefault="000C2600" w:rsidP="000C260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</w:t>
      </w:r>
      <w:r>
        <w:rPr>
          <w:rFonts w:ascii="Times New Roman" w:hAnsi="Times New Roman" w:cs="Times New Roman"/>
        </w:rPr>
        <w:t xml:space="preserve"> hi() methods are </w:t>
      </w:r>
      <w:r>
        <w:rPr>
          <w:rFonts w:ascii="Times New Roman" w:hAnsi="Times New Roman" w:cs="Times New Roman"/>
        </w:rPr>
        <w:t>overloading</w:t>
      </w:r>
      <w:bookmarkStart w:id="0" w:name="_GoBack"/>
      <w:bookmarkEnd w:id="0"/>
    </w:p>
    <w:p w14:paraId="00223584" w14:textId="77777777" w:rsidR="000C2600" w:rsidRPr="000C2600" w:rsidRDefault="000C2600" w:rsidP="000C2600">
      <w:pPr>
        <w:spacing w:line="480" w:lineRule="auto"/>
        <w:rPr>
          <w:rFonts w:ascii="Times New Roman" w:hAnsi="Times New Roman" w:cs="Times New Roman"/>
        </w:rPr>
      </w:pPr>
    </w:p>
    <w:sectPr w:rsidR="000C2600" w:rsidRPr="000C2600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A3001"/>
    <w:multiLevelType w:val="hybridMultilevel"/>
    <w:tmpl w:val="B682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A1262"/>
    <w:multiLevelType w:val="hybridMultilevel"/>
    <w:tmpl w:val="C140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1F"/>
    <w:rsid w:val="000C2600"/>
    <w:rsid w:val="00143C1F"/>
    <w:rsid w:val="00566B4C"/>
    <w:rsid w:val="006955C1"/>
    <w:rsid w:val="006F50C2"/>
    <w:rsid w:val="0074731F"/>
    <w:rsid w:val="00AF007C"/>
    <w:rsid w:val="00B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16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37</TotalTime>
  <Pages>4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2015-01-12T05:31:00Z</dcterms:created>
  <dcterms:modified xsi:type="dcterms:W3CDTF">2015-01-12T07:00:00Z</dcterms:modified>
</cp:coreProperties>
</file>