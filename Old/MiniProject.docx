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BA6F8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7BD13F0C" w14:textId="77777777" w:rsidR="006955C1" w:rsidRDefault="006D12FE" w:rsidP="006D12F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 Project</w:t>
      </w:r>
    </w:p>
    <w:p w14:paraId="256CB017" w14:textId="77777777" w:rsidR="006D12FE" w:rsidRDefault="006D12FE" w:rsidP="006D12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Monopoly game</w:t>
      </w:r>
    </w:p>
    <w:p w14:paraId="55AC183A" w14:textId="77777777" w:rsidR="006D12FE" w:rsidRDefault="006D12FE" w:rsidP="006D12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use cases:</w:t>
      </w:r>
    </w:p>
    <w:p w14:paraId="462A59EA" w14:textId="77777777" w:rsidR="006D12FE" w:rsidRDefault="006D12FE" w:rsidP="006D12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AI</w:t>
      </w:r>
    </w:p>
    <w:p w14:paraId="61C82E9D" w14:textId="77777777" w:rsidR="006D12FE" w:rsidRDefault="006D12FE" w:rsidP="006D12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Customizable squares</w:t>
      </w:r>
    </w:p>
    <w:p w14:paraId="57B1173F" w14:textId="77777777" w:rsidR="006D12FE" w:rsidRDefault="006D12FE" w:rsidP="006D12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Monopoly rules</w:t>
      </w:r>
    </w:p>
    <w:p w14:paraId="3FD5C067" w14:textId="77777777" w:rsidR="006D12FE" w:rsidRDefault="006D12FE" w:rsidP="006D12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stubs:</w:t>
      </w:r>
    </w:p>
    <w:p w14:paraId="0642F435" w14:textId="77777777" w:rsidR="006D12FE" w:rsidRDefault="006D12FE" w:rsidP="006D12F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void move(Player p)</w:t>
      </w:r>
    </w:p>
    <w:p w14:paraId="519F3EFD" w14:textId="77777777" w:rsidR="006D12FE" w:rsidRDefault="006D12FE" w:rsidP="006D12FE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Depends on dice()</w:t>
      </w:r>
    </w:p>
    <w:p w14:paraId="6540506A" w14:textId="77777777" w:rsidR="006D12FE" w:rsidRDefault="006D12FE" w:rsidP="006D12F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int dice()</w:t>
      </w:r>
    </w:p>
    <w:p w14:paraId="6F59F0E9" w14:textId="77777777" w:rsidR="006D12FE" w:rsidRDefault="006D12FE" w:rsidP="006D12F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int drawChance(Player p)</w:t>
      </w:r>
    </w:p>
    <w:p w14:paraId="687C04E4" w14:textId="77777777" w:rsidR="006D12FE" w:rsidRDefault="006D12FE" w:rsidP="006D12F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void buyProperty(Player p, Property o)</w:t>
      </w:r>
    </w:p>
    <w:p w14:paraId="78D48E8B" w14:textId="77777777" w:rsidR="006D12FE" w:rsidRDefault="006D12FE" w:rsidP="006D12F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void passGo(Player p)</w:t>
      </w:r>
    </w:p>
    <w:p w14:paraId="0D6D6409" w14:textId="77777777" w:rsidR="006D12FE" w:rsidRDefault="006D12FE" w:rsidP="006D12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Storyboard:</w:t>
      </w:r>
    </w:p>
    <w:p w14:paraId="38A3525C" w14:textId="77777777" w:rsidR="006D12FE" w:rsidRPr="006D12FE" w:rsidRDefault="00906B42" w:rsidP="006D12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separately</w:t>
      </w:r>
      <w:bookmarkStart w:id="0" w:name="_GoBack"/>
      <w:bookmarkEnd w:id="0"/>
    </w:p>
    <w:sectPr w:rsidR="006D12FE" w:rsidRPr="006D12FE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56C5D"/>
    <w:multiLevelType w:val="hybridMultilevel"/>
    <w:tmpl w:val="F7180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C70A7"/>
    <w:multiLevelType w:val="hybridMultilevel"/>
    <w:tmpl w:val="03264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FE"/>
    <w:rsid w:val="006955C1"/>
    <w:rsid w:val="006D12FE"/>
    <w:rsid w:val="006F50C2"/>
    <w:rsid w:val="0074731F"/>
    <w:rsid w:val="0090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3A1A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2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4</TotalTime>
  <Pages>1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2</cp:revision>
  <dcterms:created xsi:type="dcterms:W3CDTF">2015-01-16T07:53:00Z</dcterms:created>
  <dcterms:modified xsi:type="dcterms:W3CDTF">2015-01-16T07:57:00Z</dcterms:modified>
</cp:coreProperties>
</file>