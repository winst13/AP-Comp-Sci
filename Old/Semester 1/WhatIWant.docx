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62FC3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46F32395" w14:textId="77777777" w:rsidR="006955C1" w:rsidRDefault="004B03A6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78A8D980" w14:textId="77777777" w:rsidR="004B03A6" w:rsidRDefault="004B03A6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 August 2014</w:t>
      </w:r>
    </w:p>
    <w:p w14:paraId="00AD038F" w14:textId="77777777" w:rsidR="004B03A6" w:rsidRDefault="004B03A6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 Comp </w:t>
      </w:r>
      <w:proofErr w:type="spellStart"/>
      <w:r>
        <w:rPr>
          <w:rFonts w:ascii="Times New Roman" w:hAnsi="Times New Roman" w:cs="Times New Roman"/>
        </w:rPr>
        <w:t>Sci</w:t>
      </w:r>
      <w:proofErr w:type="spellEnd"/>
    </w:p>
    <w:p w14:paraId="086E2266" w14:textId="77777777" w:rsidR="004B03A6" w:rsidRDefault="004B03A6" w:rsidP="004B03A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want from AP Computer Science</w:t>
      </w:r>
    </w:p>
    <w:p w14:paraId="042A654C" w14:textId="77777777" w:rsidR="004B03A6" w:rsidRDefault="004B03A6" w:rsidP="004B03A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many things that I would like from taking AP Computer Science this year.  First of all, I would like to learn a lot of programming.  I was exposed to programming freshman year in the Intro/Adv. Java classes.  I found programming extremely fun and useful, but I was unable to take AP Computer Science until this year due to full schedules both sophomore and junior years.  </w:t>
      </w:r>
    </w:p>
    <w:p w14:paraId="697CC31A" w14:textId="77777777" w:rsidR="004B03A6" w:rsidRDefault="004B03A6" w:rsidP="004B03A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also like to get a 5 on the AP Computer Science test so that I can get credit for it in college.  </w:t>
      </w:r>
    </w:p>
    <w:p w14:paraId="72559E43" w14:textId="77777777" w:rsidR="00947DFE" w:rsidRPr="006955C1" w:rsidRDefault="004B03A6" w:rsidP="00947DF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programming is useful everywhere, from engineering to biology.  Getting the experience now would be much better than trying to learn it in college.</w:t>
      </w:r>
      <w:r w:rsidR="00947DFE">
        <w:rPr>
          <w:rFonts w:ascii="Times New Roman" w:hAnsi="Times New Roman" w:cs="Times New Roman"/>
        </w:rPr>
        <w:t xml:space="preserve">  In particular, I would like to learn some bioinformatics, since I am more interested in biology and biomedical research.</w:t>
      </w:r>
      <w:bookmarkStart w:id="0" w:name="_GoBack"/>
      <w:bookmarkEnd w:id="0"/>
    </w:p>
    <w:sectPr w:rsidR="00947DFE" w:rsidRPr="006955C1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3A6"/>
    <w:rsid w:val="004B03A6"/>
    <w:rsid w:val="006955C1"/>
    <w:rsid w:val="006F50C2"/>
    <w:rsid w:val="0074731F"/>
    <w:rsid w:val="009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BC0E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6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2</cp:revision>
  <dcterms:created xsi:type="dcterms:W3CDTF">2014-08-22T15:48:00Z</dcterms:created>
  <dcterms:modified xsi:type="dcterms:W3CDTF">2014-08-22T16:01:00Z</dcterms:modified>
</cp:coreProperties>
</file>