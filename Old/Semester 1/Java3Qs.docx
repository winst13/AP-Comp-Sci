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:rsidR="006955C1" w:rsidRDefault="00B44FEF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Comp Sci</w:t>
      </w:r>
    </w:p>
    <w:p w:rsidR="00B44FEF" w:rsidRDefault="00B44FEF" w:rsidP="00B44FE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Qs on Java</w:t>
      </w:r>
    </w:p>
    <w:p w:rsidR="00B44FEF" w:rsidRDefault="00B44FEF" w:rsidP="00B44F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keyword makes a method or variable accessible outside its class without an instance of that class?</w:t>
      </w:r>
    </w:p>
    <w:p w:rsidR="00B44FEF" w:rsidRDefault="00B44FEF" w:rsidP="00B44FE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</w:t>
      </w:r>
    </w:p>
    <w:p w:rsidR="00B44FEF" w:rsidRDefault="00B44FEF" w:rsidP="00B44F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primitive type contains numbers without decimal points</w:t>
      </w:r>
    </w:p>
    <w:p w:rsidR="00B44FEF" w:rsidRDefault="00B44FEF" w:rsidP="00B44FE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</w:p>
    <w:p w:rsidR="00B44FEF" w:rsidRDefault="00B44FEF" w:rsidP="00B44F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class is the wrapper class for the primitive type int?</w:t>
      </w:r>
    </w:p>
    <w:p w:rsidR="00B44FEF" w:rsidRPr="00B44FEF" w:rsidRDefault="00B44FEF" w:rsidP="00B44FE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Integer</w:t>
      </w:r>
      <w:bookmarkStart w:id="0" w:name="_GoBack"/>
      <w:bookmarkEnd w:id="0"/>
    </w:p>
    <w:sectPr w:rsidR="00B44FEF" w:rsidRPr="00B44FEF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758CB"/>
    <w:multiLevelType w:val="hybridMultilevel"/>
    <w:tmpl w:val="6C9E4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EF"/>
    <w:rsid w:val="006955C1"/>
    <w:rsid w:val="006F50C2"/>
    <w:rsid w:val="0074731F"/>
    <w:rsid w:val="00B4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4</TotalTime>
  <Pages>1</Pages>
  <Words>42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1</cp:revision>
  <dcterms:created xsi:type="dcterms:W3CDTF">2014-09-10T02:16:00Z</dcterms:created>
  <dcterms:modified xsi:type="dcterms:W3CDTF">2014-09-10T02:27:00Z</dcterms:modified>
</cp:coreProperties>
</file>