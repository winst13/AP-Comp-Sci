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DA938" w14:textId="77777777" w:rsidR="006F50C2" w:rsidRDefault="006955C1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Winston Wang</w:t>
      </w:r>
    </w:p>
    <w:p w14:paraId="54F1BC82" w14:textId="77777777" w:rsidR="00A41A06" w:rsidRDefault="00A41A06" w:rsidP="006955C1">
      <w:pPr>
        <w:spacing w:line="480" w:lineRule="auto"/>
        <w:rPr>
          <w:rFonts w:ascii="Times New Roman" w:hAnsi="Times New Roman" w:cs="Times New Roman"/>
        </w:rPr>
      </w:pPr>
      <w:r w:rsidRPr="00A41A06">
        <w:rPr>
          <w:rFonts w:ascii="Times New Roman" w:hAnsi="Times New Roman" w:cs="Times New Roman"/>
        </w:rPr>
        <w:t>Exercise 1.11.  A function f is defined by the rule that </w:t>
      </w:r>
      <w:proofErr w:type="gramStart"/>
      <w:r w:rsidRPr="00A41A06">
        <w:rPr>
          <w:rFonts w:ascii="Times New Roman" w:hAnsi="Times New Roman" w:cs="Times New Roman"/>
        </w:rPr>
        <w:t>f(</w:t>
      </w:r>
      <w:proofErr w:type="gramEnd"/>
      <w:r w:rsidRPr="00A41A06">
        <w:rPr>
          <w:rFonts w:ascii="Times New Roman" w:hAnsi="Times New Roman" w:cs="Times New Roman"/>
        </w:rPr>
        <w:t>n) = n if n&lt;3 and f(n) = f(n - 1) + 2f(n - 2) + 3f(n - 3) i</w:t>
      </w:r>
      <w:bookmarkStart w:id="0" w:name="_GoBack"/>
      <w:bookmarkEnd w:id="0"/>
      <w:r w:rsidRPr="00A41A06">
        <w:rPr>
          <w:rFonts w:ascii="Times New Roman" w:hAnsi="Times New Roman" w:cs="Times New Roman"/>
        </w:rPr>
        <w:t>f n&gt; 3. Write a procedure that computes f by means of a recursive process. Write a procedure that computes f by means of an iterative process.</w:t>
      </w:r>
    </w:p>
    <w:p w14:paraId="58D9A808" w14:textId="77777777" w:rsidR="00A41A06" w:rsidRDefault="00A41A06" w:rsidP="006955C1">
      <w:pPr>
        <w:spacing w:line="480" w:lineRule="auto"/>
        <w:rPr>
          <w:rFonts w:ascii="Times New Roman" w:hAnsi="Times New Roman" w:cs="Times New Roman"/>
        </w:rPr>
      </w:pPr>
    </w:p>
    <w:p w14:paraId="31102ED2" w14:textId="77777777" w:rsidR="00A41A06" w:rsidRDefault="00A41A06" w:rsidP="006955C1">
      <w:pPr>
        <w:spacing w:line="480" w:lineRule="auto"/>
        <w:rPr>
          <w:rFonts w:ascii="Times New Roman" w:hAnsi="Times New Roman" w:cs="Times New Roman"/>
        </w:rPr>
      </w:pPr>
      <w:r w:rsidRPr="00A41A06">
        <w:rPr>
          <w:rFonts w:ascii="Times New Roman" w:hAnsi="Times New Roman" w:cs="Times New Roman"/>
        </w:rPr>
        <w:t>Exercise 1.12.  The following pattern of number</w:t>
      </w:r>
      <w:r w:rsidR="002B5136">
        <w:rPr>
          <w:rFonts w:ascii="Times New Roman" w:hAnsi="Times New Roman" w:cs="Times New Roman"/>
        </w:rPr>
        <w:t xml:space="preserve">s is called Pascal's triangle. </w:t>
      </w:r>
      <w:r w:rsidRPr="00A41A06">
        <w:rPr>
          <w:rFonts w:ascii="Times New Roman" w:hAnsi="Times New Roman" w:cs="Times New Roman"/>
        </w:rPr>
        <w:t>The numbers at the edge of the triangle are all 1, and each number inside the triangle is the su</w:t>
      </w:r>
      <w:r w:rsidR="002B5136">
        <w:rPr>
          <w:rFonts w:ascii="Times New Roman" w:hAnsi="Times New Roman" w:cs="Times New Roman"/>
        </w:rPr>
        <w:t>m of the two numbers above it.</w:t>
      </w:r>
      <w:r w:rsidRPr="00A41A06">
        <w:rPr>
          <w:rFonts w:ascii="Times New Roman" w:hAnsi="Times New Roman" w:cs="Times New Roman"/>
        </w:rPr>
        <w:t> Write a procedure that computes elements of Pascal's triangle by means of a recursive process.</w:t>
      </w:r>
    </w:p>
    <w:p w14:paraId="54E1080D" w14:textId="77777777" w:rsidR="006955C1" w:rsidRPr="006955C1" w:rsidRDefault="006955C1" w:rsidP="006955C1">
      <w:pPr>
        <w:spacing w:line="480" w:lineRule="auto"/>
        <w:rPr>
          <w:rFonts w:ascii="Times New Roman" w:hAnsi="Times New Roman" w:cs="Times New Roman"/>
        </w:rPr>
      </w:pPr>
    </w:p>
    <w:sectPr w:rsidR="006955C1" w:rsidRPr="006955C1" w:rsidSect="0069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A06"/>
    <w:rsid w:val="002B5136"/>
    <w:rsid w:val="00566199"/>
    <w:rsid w:val="006955C1"/>
    <w:rsid w:val="006F50C2"/>
    <w:rsid w:val="0074731F"/>
    <w:rsid w:val="00A4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CE1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winst13:Library:Application%20Support:Microsoft:Office:User%20Templates:My%20Templates:MLA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MLAFormat.dotx</Template>
  <TotalTime>12</TotalTime>
  <Pages>1</Pages>
  <Words>85</Words>
  <Characters>491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Wang</dc:creator>
  <cp:keywords/>
  <dc:description/>
  <cp:lastModifiedBy>Winston Wang</cp:lastModifiedBy>
  <cp:revision>2</cp:revision>
  <dcterms:created xsi:type="dcterms:W3CDTF">2014-11-01T03:50:00Z</dcterms:created>
  <dcterms:modified xsi:type="dcterms:W3CDTF">2014-11-01T05:10:00Z</dcterms:modified>
</cp:coreProperties>
</file>