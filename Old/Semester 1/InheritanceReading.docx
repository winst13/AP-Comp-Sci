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:rsidR="006955C1" w:rsidRDefault="00DA6CF8" w:rsidP="00DA6CF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</w:t>
      </w:r>
    </w:p>
    <w:p w:rsidR="00DA6CF8" w:rsidRDefault="00DA6CF8" w:rsidP="00DA6C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sentence about inheritance:</w:t>
      </w:r>
    </w:p>
    <w:p w:rsidR="00DA6CF8" w:rsidRPr="006955C1" w:rsidRDefault="00DA6CF8" w:rsidP="00DA6CF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Inheritance is the property where a group of classes, or subclasses, share many of the same characteristics, which are defined in a separate class, called the superclass; however, there is also some variation between the subclasses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.  </w:t>
      </w:r>
    </w:p>
    <w:sectPr w:rsidR="00DA6CF8" w:rsidRPr="006955C1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CF8"/>
    <w:rsid w:val="006955C1"/>
    <w:rsid w:val="006F50C2"/>
    <w:rsid w:val="0074731F"/>
    <w:rsid w:val="00DA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2</TotalTime>
  <Pages>1</Pages>
  <Words>42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1</cp:revision>
  <dcterms:created xsi:type="dcterms:W3CDTF">2014-10-02T05:14:00Z</dcterms:created>
  <dcterms:modified xsi:type="dcterms:W3CDTF">2014-10-02T05:18:00Z</dcterms:modified>
</cp:coreProperties>
</file>